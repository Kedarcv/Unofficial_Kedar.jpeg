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36"/>
          <w:szCs w:val="36"/>
          <w14:ligatures w14:val="none"/>
          <w14:numForm w14:val="default"/>
        </w:rPr>
        <w:alias w:val="Resume Name"/>
        <w:tag w:val="Resumen Name"/>
        <w:id w:val="-925414414"/>
        <w:placeholder>
          <w:docPart w:val="2F130001FAC34C1085681F338D09E75E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014"/>
            <w:gridCol w:w="1388"/>
          </w:tblGrid>
          <w:tr w:rsidR="005331B8" w:rsidRPr="00667B84">
            <w:trPr>
              <w:trHeight w:val="72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5331B8" w:rsidRPr="00667B84" w:rsidRDefault="005331B8">
                <w:pPr>
                  <w:pStyle w:val="PersonalName"/>
                  <w:jc w:val="center"/>
                  <w:rPr>
                    <w:color w:val="40382D" w:themeColor="text2" w:themeShade="BF"/>
                    <w:sz w:val="36"/>
                    <w:szCs w:val="36"/>
                  </w:rPr>
                </w:pPr>
                <w:sdt>
                  <w:sdtPr>
                    <w:rPr>
                      <w:b w:val="0"/>
                      <w:bCs/>
                      <w:color w:val="40382D" w:themeColor="text2" w:themeShade="BF"/>
                      <w:sz w:val="40"/>
                      <w:szCs w:val="40"/>
                    </w:rPr>
                    <w:alias w:val="Author"/>
                    <w:id w:val="1866093204"/>
                    <w:placeholder>
                      <w:docPart w:val="7E6C3954570B4FFEAC0D65C2C5B74A8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Pr="00667B84">
                      <w:rPr>
                        <w:b w:val="0"/>
                        <w:bCs/>
                        <w:color w:val="40382D" w:themeColor="text2" w:themeShade="BF"/>
                        <w:sz w:val="40"/>
                        <w:szCs w:val="40"/>
                      </w:rPr>
                      <w:t>MICHAEL MLUNGISI NKOMO</w:t>
                    </w:r>
                  </w:sdtContent>
                </w:sdt>
              </w:p>
            </w:tc>
            <w:tc>
              <w:tcPr>
                <w:tcW w:w="633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</w:tcPr>
              <w:p w:rsidR="005331B8" w:rsidRPr="00667B84" w:rsidRDefault="005331B8">
                <w:pPr>
                  <w:pStyle w:val="NoSpacing"/>
                  <w:ind w:left="71" w:hanging="71"/>
                  <w:jc w:val="right"/>
                  <w:rPr>
                    <w:spacing w:val="-24"/>
                    <w:sz w:val="36"/>
                    <w:szCs w:val="36"/>
                  </w:rPr>
                </w:pPr>
                <w:r w:rsidRPr="00667B84">
                  <w:rPr>
                    <w:noProof/>
                    <w:spacing w:val="-24"/>
                    <w:sz w:val="36"/>
                    <w:szCs w:val="36"/>
                  </w:rPr>
                  <w:drawing>
                    <wp:inline distT="0" distB="0" distL="0" distR="0" wp14:editId="3B6DCB02">
                      <wp:extent cx="751205" cy="809625"/>
                      <wp:effectExtent l="19050" t="19050" r="10795" b="2857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sumePicture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54091" cy="81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 w="63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331B8" w:rsidRPr="00667B84">
            <w:trPr>
              <w:trHeight w:val="288"/>
              <w:jc w:val="center"/>
            </w:trPr>
            <w:tc>
              <w:tcPr>
                <w:tcW w:w="4367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5331B8" w:rsidRPr="00667B84" w:rsidRDefault="005331B8">
                <w:pPr>
                  <w:pStyle w:val="NoSpacing"/>
                  <w:jc w:val="center"/>
                  <w:rPr>
                    <w:caps/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aps/>
                      <w:color w:val="FFFFFF" w:themeColor="background1"/>
                      <w:sz w:val="24"/>
                      <w:szCs w:val="24"/>
                    </w:rPr>
                    <w:alias w:val="Address"/>
                    <w:id w:val="1097367308"/>
                    <w:placeholder>
                      <w:docPart w:val="09CED86E54FA4FB2AAEDCF7053E7634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Pr="00667B84">
                      <w:rPr>
                        <w:caps/>
                        <w:color w:val="FFFFFF" w:themeColor="background1"/>
                        <w:sz w:val="24"/>
                        <w:szCs w:val="24"/>
                      </w:rPr>
                      <w:t>14 Steedman road athlone, gweru , zimbabwe</w:t>
                    </w:r>
                  </w:sdtContent>
                </w:sdt>
              </w:p>
            </w:tc>
            <w:tc>
              <w:tcPr>
                <w:tcW w:w="633" w:type="pct"/>
                <w:vMerge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5331B8" w:rsidRPr="00667B84" w:rsidRDefault="005331B8">
                <w:pPr>
                  <w:pStyle w:val="NoSpacing"/>
                  <w:rPr>
                    <w:sz w:val="36"/>
                    <w:szCs w:val="36"/>
                  </w:rPr>
                </w:pPr>
              </w:p>
            </w:tc>
          </w:tr>
          <w:tr w:rsidR="005331B8" w:rsidRPr="00667B84">
            <w:trPr>
              <w:trHeight w:val="8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331B8" w:rsidRPr="00667B84" w:rsidRDefault="005331B8" w:rsidP="005331B8">
                <w:pPr>
                  <w:pStyle w:val="NoSpacing"/>
                  <w:jc w:val="center"/>
                  <w:rPr>
                    <w:b/>
                    <w:caps/>
                    <w:color w:val="000000" w:themeColor="text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000000" w:themeColor="text1"/>
                      <w:sz w:val="28"/>
                      <w:szCs w:val="28"/>
                    </w:rPr>
                    <w:alias w:val="Phone"/>
                    <w:id w:val="1465078255"/>
                    <w:placeholder>
                      <w:docPart w:val="2F4581BB71B04C19BA3F1B057BA9C669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 w:rsidRPr="00667B84">
                      <w:rPr>
                        <w:b/>
                        <w:color w:val="000000" w:themeColor="text1"/>
                        <w:sz w:val="28"/>
                        <w:szCs w:val="28"/>
                      </w:rPr>
                      <w:t>0719340335</w:t>
                    </w:r>
                  </w:sdtContent>
                </w:sdt>
                <w:r w:rsidRPr="00667B84">
                  <w:rPr>
                    <w:b/>
                    <w:color w:val="000000" w:themeColor="text1"/>
                    <w:sz w:val="28"/>
                    <w:szCs w:val="28"/>
                  </w:rPr>
                  <w:t xml:space="preserve">  ▪  </w:t>
                </w:r>
                <w:r w:rsidRPr="00667B84">
                  <w:rPr>
                    <w:rFonts w:eastAsiaTheme="minorEastAsia"/>
                    <w:b/>
                    <w:color w:val="000000" w:themeColor="text1"/>
                    <w:sz w:val="28"/>
                    <w:szCs w:val="28"/>
                  </w:rPr>
                  <w:t xml:space="preserve"> </w:t>
                </w:r>
                <w:sdt>
                  <w:sdtPr>
                    <w:rPr>
                      <w:b/>
                      <w:color w:val="000000" w:themeColor="text1"/>
                      <w:sz w:val="28"/>
                      <w:szCs w:val="28"/>
                    </w:rPr>
                    <w:alias w:val="E-mail Address"/>
                    <w:id w:val="-1613197031"/>
                    <w:placeholder>
                      <w:docPart w:val="6EA9CD43B59444EDB9A2E807FE9CC45E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Content>
                    <w:r w:rsidRPr="00667B84">
                      <w:rPr>
                        <w:b/>
                        <w:color w:val="000000" w:themeColor="text1"/>
                        <w:sz w:val="28"/>
                        <w:szCs w:val="28"/>
                      </w:rPr>
                      <w:t>cvlised360@gmail.com</w:t>
                    </w:r>
                  </w:sdtContent>
                </w:sdt>
                <w:r w:rsidRPr="00667B84">
                  <w:rPr>
                    <w:b/>
                    <w:color w:val="000000" w:themeColor="text1"/>
                    <w:sz w:val="28"/>
                    <w:szCs w:val="28"/>
                  </w:rPr>
                  <w:t xml:space="preserve">   ▪  </w:t>
                </w:r>
                <w:r w:rsidRPr="00667B84">
                  <w:rPr>
                    <w:rFonts w:eastAsiaTheme="minorEastAsia"/>
                    <w:b/>
                    <w:color w:val="000000" w:themeColor="text1"/>
                    <w:sz w:val="28"/>
                    <w:szCs w:val="28"/>
                  </w:rPr>
                  <w:t xml:space="preserve"> </w:t>
                </w:r>
                <w:sdt>
                  <w:sdtPr>
                    <w:rPr>
                      <w:b/>
                      <w:color w:val="000000" w:themeColor="text1"/>
                      <w:sz w:val="28"/>
                      <w:szCs w:val="28"/>
                    </w:rPr>
                    <w:id w:val="-1077054340"/>
                    <w:placeholder>
                      <w:docPart w:val="A721B31CBDA9479B82B2EDFA7A346D78"/>
                    </w:placeholder>
                    <w:text/>
                  </w:sdtPr>
                  <w:sdtContent>
                    <w:r w:rsidRPr="00667B84">
                      <w:rPr>
                        <w:b/>
                        <w:color w:val="000000" w:themeColor="text1"/>
                        <w:sz w:val="28"/>
                        <w:szCs w:val="28"/>
                      </w:rPr>
                      <w:t>kedarcv.co.zw</w:t>
                    </w:r>
                  </w:sdtContent>
                </w:sdt>
              </w:p>
            </w:tc>
            <w:tc>
              <w:tcPr>
                <w:tcW w:w="63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331B8" w:rsidRPr="00667B84" w:rsidRDefault="005331B8">
                <w:pPr>
                  <w:pStyle w:val="NoSpacing"/>
                  <w:rPr>
                    <w:sz w:val="36"/>
                    <w:szCs w:val="36"/>
                  </w:rPr>
                </w:pPr>
              </w:p>
            </w:tc>
          </w:tr>
        </w:tbl>
        <w:p w:rsidR="002D513C" w:rsidRPr="00667B84" w:rsidRDefault="001B0497">
          <w:pPr>
            <w:rPr>
              <w:b/>
              <w:bCs/>
              <w:sz w:val="36"/>
              <w:szCs w:val="36"/>
            </w:rPr>
          </w:pPr>
        </w:p>
      </w:sdtContent>
    </w:sdt>
    <w:p w:rsidR="002D513C" w:rsidRPr="00667B84" w:rsidRDefault="001B0497">
      <w:pPr>
        <w:pStyle w:val="SectionHeading"/>
        <w:rPr>
          <w:sz w:val="22"/>
        </w:rPr>
      </w:pPr>
      <w:r w:rsidRPr="00667B84">
        <w:rPr>
          <w:sz w:val="22"/>
        </w:rPr>
        <w:t>Objectives</w:t>
      </w:r>
    </w:p>
    <w:p w:rsidR="002D513C" w:rsidRDefault="005E40A7">
      <w:r>
        <w:t>To become a reputable Full Stack Dev that will help develop my country into a world class country by 2040.</w:t>
      </w:r>
      <w:bookmarkStart w:id="0" w:name="_GoBack"/>
      <w:bookmarkEnd w:id="0"/>
    </w:p>
    <w:p w:rsidR="002D513C" w:rsidRDefault="001B0497">
      <w:pPr>
        <w:pStyle w:val="SectionHeading"/>
      </w:pPr>
      <w:r>
        <w:t>Experience</w:t>
      </w:r>
    </w:p>
    <w:p w:rsidR="002D513C" w:rsidRDefault="005331B8">
      <w:pPr>
        <w:pStyle w:val="Subsection"/>
        <w:rPr>
          <w:vanish/>
          <w:specVanish/>
        </w:rPr>
      </w:pPr>
      <w:r>
        <w:t>Full-Stack Developer</w:t>
      </w:r>
    </w:p>
    <w:p w:rsidR="002D513C" w:rsidRDefault="001B0497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5331B8">
        <w:t>2023</w:t>
      </w:r>
      <w:r>
        <w:t xml:space="preserve"> - </w:t>
      </w:r>
      <w:r w:rsidR="005331B8">
        <w:t>Current</w:t>
      </w:r>
    </w:p>
    <w:p w:rsidR="002D513C" w:rsidRDefault="005331B8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&lt;</w:t>
      </w:r>
      <w:proofErr w:type="spellStart"/>
      <w:r>
        <w:rPr>
          <w:color w:val="564B3C" w:themeColor="text2"/>
        </w:rPr>
        <w:t>BroCode</w:t>
      </w:r>
      <w:proofErr w:type="spellEnd"/>
      <w:r>
        <w:rPr>
          <w:color w:val="564B3C" w:themeColor="text2"/>
        </w:rPr>
        <w:t>&gt;</w:t>
      </w:r>
      <w:r w:rsidR="001B0497">
        <w:rPr>
          <w:color w:val="564B3C" w:themeColor="text2"/>
          <w:spacing w:val="24"/>
        </w:rPr>
        <w:t xml:space="preserve"> </w:t>
      </w:r>
      <w:r w:rsidR="001B0497">
        <w:rPr>
          <w:rFonts w:asciiTheme="majorHAnsi" w:eastAsiaTheme="majorEastAsia" w:hAnsiTheme="majorHAnsi" w:cstheme="majorBidi"/>
          <w:color w:val="564B3C" w:themeColor="text2"/>
          <w:spacing w:val="24"/>
        </w:rPr>
        <w:t>▪</w:t>
      </w:r>
      <w:r w:rsidR="001B0497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 </w:t>
      </w:r>
      <w:r>
        <w:rPr>
          <w:color w:val="564B3C" w:themeColor="text2"/>
        </w:rPr>
        <w:t xml:space="preserve">Gweru </w:t>
      </w:r>
    </w:p>
    <w:p w:rsidR="002D513C" w:rsidRDefault="005331B8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 xml:space="preserve">I am one of the co-founders of the small startup and I am the full-stack dev, I handle both </w:t>
      </w:r>
    </w:p>
    <w:p w:rsidR="005331B8" w:rsidRDefault="005331B8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The front end and the back end operations.</w:t>
      </w:r>
    </w:p>
    <w:p w:rsidR="000A2E90" w:rsidRDefault="000A2E90" w:rsidP="000A2E90">
      <w:pPr>
        <w:pStyle w:val="Subsection"/>
        <w:rPr>
          <w:vanish/>
          <w:specVanish/>
        </w:rPr>
      </w:pPr>
      <w:r>
        <w:t>Google Developer Groups on Campus MSU</w:t>
      </w:r>
    </w:p>
    <w:p w:rsidR="000A2E90" w:rsidRDefault="000A2E90" w:rsidP="000A2E90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t>2024</w:t>
      </w:r>
      <w:r>
        <w:t>- Current</w:t>
      </w:r>
    </w:p>
    <w:p w:rsidR="000A2E90" w:rsidRDefault="000A2E90" w:rsidP="000A2E90">
      <w:pPr>
        <w:spacing w:line="264" w:lineRule="auto"/>
        <w:rPr>
          <w:rFonts w:asciiTheme="majorHAnsi" w:eastAsiaTheme="majorEastAsia" w:hAnsiTheme="majorHAnsi" w:cstheme="majorBidi"/>
          <w:color w:val="564B3C" w:themeColor="text2"/>
          <w:spacing w:val="24"/>
        </w:rPr>
      </w:pPr>
      <w:r>
        <w:rPr>
          <w:color w:val="564B3C" w:themeColor="text2"/>
        </w:rPr>
        <w:t xml:space="preserve">Google </w:t>
      </w:r>
      <w:r>
        <w:rPr>
          <w:color w:val="564B3C" w:themeColor="text2"/>
          <w:spacing w:val="24"/>
        </w:rPr>
        <w:t xml:space="preserve"> </w:t>
      </w:r>
    </w:p>
    <w:p w:rsidR="000A2E90" w:rsidRPr="000A2E90" w:rsidRDefault="000A2E90" w:rsidP="000A2E90">
      <w:pPr>
        <w:spacing w:line="264" w:lineRule="auto"/>
        <w:rPr>
          <w:rFonts w:eastAsiaTheme="majorEastAsia" w:cstheme="majorBidi"/>
          <w:color w:val="564B3C" w:themeColor="text2"/>
          <w:spacing w:val="24"/>
        </w:rPr>
      </w:pPr>
      <w:r w:rsidRPr="000A2E90">
        <w:rPr>
          <w:rFonts w:eastAsiaTheme="majorEastAsia" w:cstheme="majorBidi"/>
          <w:color w:val="564B3C" w:themeColor="text2"/>
          <w:spacing w:val="24"/>
        </w:rPr>
        <w:t xml:space="preserve">I am the AI and ML lead for GDG on Campus at Midlands State University </w:t>
      </w:r>
    </w:p>
    <w:p w:rsidR="000A2E90" w:rsidRPr="000A2E90" w:rsidRDefault="000A2E90" w:rsidP="000A2E90">
      <w:pPr>
        <w:spacing w:line="264" w:lineRule="auto"/>
        <w:rPr>
          <w:rFonts w:eastAsiaTheme="majorEastAsia" w:cstheme="majorBidi"/>
          <w:color w:val="564B3C" w:themeColor="text2"/>
          <w:spacing w:val="24"/>
        </w:rPr>
      </w:pPr>
      <w:r w:rsidRPr="000A2E90">
        <w:rPr>
          <w:rFonts w:eastAsiaTheme="majorEastAsia" w:cstheme="majorBidi"/>
          <w:color w:val="564B3C" w:themeColor="text2"/>
          <w:spacing w:val="24"/>
        </w:rPr>
        <w:t xml:space="preserve">I also take up the role of core leader and I help in the organization and teaching of </w:t>
      </w:r>
    </w:p>
    <w:p w:rsidR="005331B8" w:rsidRPr="000A2E90" w:rsidRDefault="000A2E90">
      <w:pPr>
        <w:spacing w:line="264" w:lineRule="auto"/>
        <w:rPr>
          <w:color w:val="564B3C" w:themeColor="text2"/>
        </w:rPr>
      </w:pPr>
      <w:r w:rsidRPr="000A2E90">
        <w:rPr>
          <w:rFonts w:eastAsiaTheme="majorEastAsia" w:cstheme="majorBidi"/>
          <w:color w:val="564B3C" w:themeColor="text2"/>
          <w:spacing w:val="24"/>
        </w:rPr>
        <w:t>AI and ML related material from Google to the MSU community.</w:t>
      </w:r>
    </w:p>
    <w:p w:rsidR="002D513C" w:rsidRDefault="001B0497">
      <w:pPr>
        <w:pStyle w:val="SectionHeading"/>
      </w:pPr>
      <w:r>
        <w:t>Skills</w:t>
      </w:r>
    </w:p>
    <w:p w:rsidR="000A2E90" w:rsidRDefault="000A2E9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Full Stack</w:t>
      </w:r>
    </w:p>
    <w:p w:rsidR="002D513C" w:rsidRDefault="000A2E9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proofErr w:type="gramStart"/>
      <w:r>
        <w:rPr>
          <w:color w:val="40382D" w:themeColor="text2" w:themeShade="BF"/>
        </w:rPr>
        <w:t>Python(</w:t>
      </w:r>
      <w:proofErr w:type="spellStart"/>
      <w:proofErr w:type="gramEnd"/>
      <w:r>
        <w:rPr>
          <w:color w:val="40382D" w:themeColor="text2" w:themeShade="BF"/>
        </w:rPr>
        <w:t>fastAPI</w:t>
      </w:r>
      <w:proofErr w:type="spellEnd"/>
      <w:r>
        <w:rPr>
          <w:color w:val="40382D" w:themeColor="text2" w:themeShade="BF"/>
        </w:rPr>
        <w:t xml:space="preserve">, Django, pandas, </w:t>
      </w:r>
      <w:proofErr w:type="spellStart"/>
      <w:r>
        <w:rPr>
          <w:color w:val="40382D" w:themeColor="text2" w:themeShade="BF"/>
        </w:rPr>
        <w:t>tensorflow</w:t>
      </w:r>
      <w:proofErr w:type="spellEnd"/>
      <w:r>
        <w:rPr>
          <w:color w:val="40382D" w:themeColor="text2" w:themeShade="BF"/>
        </w:rPr>
        <w:t>….)</w:t>
      </w:r>
    </w:p>
    <w:p w:rsidR="000A2E90" w:rsidRDefault="000A2E9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Java / Dart (Mobile app development)</w:t>
      </w:r>
    </w:p>
    <w:p w:rsidR="000A2E90" w:rsidRDefault="000A2E9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proofErr w:type="spellStart"/>
      <w:r>
        <w:rPr>
          <w:color w:val="40382D" w:themeColor="text2" w:themeShade="BF"/>
        </w:rPr>
        <w:t>Javascript</w:t>
      </w:r>
      <w:proofErr w:type="spellEnd"/>
      <w:r>
        <w:rPr>
          <w:color w:val="40382D" w:themeColor="text2" w:themeShade="BF"/>
        </w:rPr>
        <w:t xml:space="preserve"> and typescript</w:t>
      </w:r>
    </w:p>
    <w:p w:rsidR="000A2E90" w:rsidRDefault="000A2E9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Data Analysis</w:t>
      </w:r>
    </w:p>
    <w:p w:rsidR="000A2E90" w:rsidRDefault="000A2E9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Software development</w:t>
      </w:r>
    </w:p>
    <w:p w:rsidR="000A2E90" w:rsidRDefault="000A2E9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Problem solving</w:t>
      </w:r>
    </w:p>
    <w:p w:rsidR="000A2E90" w:rsidRDefault="000A2E9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Critical analysis</w:t>
      </w:r>
    </w:p>
    <w:p w:rsidR="000A2E90" w:rsidRDefault="000A2E9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Team spirit</w:t>
      </w:r>
    </w:p>
    <w:p w:rsidR="000A2E90" w:rsidRDefault="000A2E9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 xml:space="preserve">Leader </w:t>
      </w:r>
    </w:p>
    <w:p w:rsidR="002D513C" w:rsidRDefault="001B0497">
      <w:pPr>
        <w:pStyle w:val="SectionHeading"/>
      </w:pPr>
      <w:r>
        <w:t>Education</w:t>
      </w:r>
    </w:p>
    <w:p w:rsidR="002D513C" w:rsidRDefault="000A2E90">
      <w:pPr>
        <w:pStyle w:val="Subsection"/>
      </w:pPr>
      <w:r>
        <w:rPr>
          <w:color w:val="564B3C" w:themeColor="text2"/>
        </w:rPr>
        <w:t>Midlands State University</w:t>
      </w:r>
    </w:p>
    <w:p w:rsidR="002D513C" w:rsidRDefault="000A2E90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2027</w:t>
      </w:r>
      <w:r w:rsidR="001B0497">
        <w:rPr>
          <w:color w:val="564B3C" w:themeColor="text2"/>
          <w:spacing w:val="24"/>
        </w:rPr>
        <w:t xml:space="preserve"> </w:t>
      </w:r>
      <w:r w:rsidR="001B0497"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 w:rsidR="001B0497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</w:rPr>
        <w:t>Bachelor’s Honors Degree in Computer Science</w:t>
      </w:r>
    </w:p>
    <w:p w:rsidR="002D513C" w:rsidRDefault="000A2E90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Started a tech startup at the age of 18</w:t>
      </w:r>
      <w:r w:rsidR="00667B84">
        <w:rPr>
          <w:color w:val="000000" w:themeColor="text1" w:themeShade="BF"/>
        </w:rPr>
        <w:t>.</w:t>
      </w:r>
    </w:p>
    <w:p w:rsidR="000A2E90" w:rsidRDefault="00667B84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Spoke at </w:t>
      </w:r>
      <w:proofErr w:type="spellStart"/>
      <w:r>
        <w:rPr>
          <w:color w:val="000000" w:themeColor="text1" w:themeShade="BF"/>
        </w:rPr>
        <w:t>PyCon</w:t>
      </w:r>
      <w:proofErr w:type="spellEnd"/>
      <w:r>
        <w:rPr>
          <w:color w:val="000000" w:themeColor="text1" w:themeShade="BF"/>
        </w:rPr>
        <w:t xml:space="preserve"> Zimbabwe 2024.</w:t>
      </w:r>
    </w:p>
    <w:p w:rsidR="00667B84" w:rsidRDefault="00667B84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Won </w:t>
      </w:r>
      <w:proofErr w:type="spellStart"/>
      <w:r>
        <w:rPr>
          <w:color w:val="000000" w:themeColor="text1" w:themeShade="BF"/>
        </w:rPr>
        <w:t>PyCon</w:t>
      </w:r>
      <w:proofErr w:type="spellEnd"/>
      <w:r>
        <w:rPr>
          <w:color w:val="000000" w:themeColor="text1" w:themeShade="BF"/>
        </w:rPr>
        <w:t xml:space="preserve"> Hackathon.</w:t>
      </w:r>
    </w:p>
    <w:p w:rsidR="00667B84" w:rsidRDefault="00667B84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AWS certified.</w:t>
      </w:r>
    </w:p>
    <w:p w:rsidR="00667B84" w:rsidRDefault="00667B84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lastRenderedPageBreak/>
        <w:t>Google Gemini Developer.</w:t>
      </w:r>
    </w:p>
    <w:p w:rsidR="002D513C" w:rsidRDefault="001B0497">
      <w:pPr>
        <w:pStyle w:val="SectionHeading"/>
      </w:pPr>
      <w:r>
        <w:t>References</w:t>
      </w:r>
    </w:p>
    <w:p w:rsidR="00667B84" w:rsidRDefault="00667B84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Midlands State </w:t>
      </w:r>
      <w:proofErr w:type="gramStart"/>
      <w:r>
        <w:rPr>
          <w:color w:val="000000" w:themeColor="text1"/>
        </w:rPr>
        <w:t>University :</w:t>
      </w:r>
      <w:proofErr w:type="gramEnd"/>
    </w:p>
    <w:p w:rsidR="00667B84" w:rsidRDefault="00667B84" w:rsidP="00667B84">
      <w:pPr>
        <w:pStyle w:val="ListParagraph"/>
        <w:numPr>
          <w:ilvl w:val="0"/>
          <w:numId w:val="7"/>
        </w:numPr>
        <w:tabs>
          <w:tab w:val="left" w:pos="2670"/>
        </w:tabs>
        <w:spacing w:after="0"/>
        <w:rPr>
          <w:color w:val="000000" w:themeColor="text1" w:themeShade="BF"/>
        </w:rPr>
      </w:pPr>
      <w:proofErr w:type="spellStart"/>
      <w:r>
        <w:rPr>
          <w:color w:val="000000" w:themeColor="text1" w:themeShade="BF"/>
        </w:rPr>
        <w:t>Dr</w:t>
      </w:r>
      <w:proofErr w:type="spellEnd"/>
      <w:r>
        <w:rPr>
          <w:color w:val="000000" w:themeColor="text1" w:themeShade="BF"/>
        </w:rPr>
        <w:t xml:space="preserve"> Reba – 0772998332</w:t>
      </w:r>
    </w:p>
    <w:p w:rsidR="00667B84" w:rsidRDefault="00667B84" w:rsidP="00667B84">
      <w:pPr>
        <w:pStyle w:val="ListParagraph"/>
        <w:numPr>
          <w:ilvl w:val="0"/>
          <w:numId w:val="7"/>
        </w:numPr>
        <w:tabs>
          <w:tab w:val="left" w:pos="2670"/>
        </w:tabs>
        <w:spacing w:after="0"/>
        <w:rPr>
          <w:color w:val="000000" w:themeColor="text1" w:themeShade="BF"/>
        </w:rPr>
      </w:pPr>
      <w:proofErr w:type="spellStart"/>
      <w:r>
        <w:rPr>
          <w:color w:val="000000" w:themeColor="text1" w:themeShade="BF"/>
        </w:rPr>
        <w:t>Mr</w:t>
      </w:r>
      <w:proofErr w:type="spellEnd"/>
      <w:r>
        <w:rPr>
          <w:color w:val="000000" w:themeColor="text1" w:themeShade="BF"/>
        </w:rPr>
        <w:t xml:space="preserve"> Giyani </w:t>
      </w:r>
      <w:r w:rsidR="005E40A7">
        <w:rPr>
          <w:color w:val="000000" w:themeColor="text1" w:themeShade="BF"/>
        </w:rPr>
        <w:t>–</w:t>
      </w:r>
      <w:r>
        <w:rPr>
          <w:color w:val="000000" w:themeColor="text1" w:themeShade="BF"/>
        </w:rPr>
        <w:t xml:space="preserve"> 0773260927</w:t>
      </w:r>
    </w:p>
    <w:p w:rsidR="005E40A7" w:rsidRDefault="005E40A7" w:rsidP="005E40A7">
      <w:pPr>
        <w:tabs>
          <w:tab w:val="left" w:pos="2670"/>
        </w:tabs>
        <w:spacing w:after="0"/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BroCode</w:t>
      </w:r>
      <w:proofErr w:type="spellEnd"/>
      <w:proofErr w:type="gramStart"/>
      <w:r>
        <w:rPr>
          <w:color w:val="000000" w:themeColor="text1"/>
        </w:rPr>
        <w:t>&gt; :</w:t>
      </w:r>
      <w:proofErr w:type="gramEnd"/>
    </w:p>
    <w:p w:rsidR="005E40A7" w:rsidRDefault="005E40A7" w:rsidP="005E40A7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color w:val="000000" w:themeColor="text1" w:themeShade="BF"/>
        </w:rPr>
      </w:pPr>
      <w:proofErr w:type="spellStart"/>
      <w:r>
        <w:rPr>
          <w:color w:val="000000" w:themeColor="text1" w:themeShade="BF"/>
        </w:rPr>
        <w:t>Mr</w:t>
      </w:r>
      <w:proofErr w:type="spellEnd"/>
      <w:r>
        <w:rPr>
          <w:color w:val="000000" w:themeColor="text1" w:themeShade="BF"/>
        </w:rPr>
        <w:t xml:space="preserve"> M. </w:t>
      </w:r>
      <w:proofErr w:type="spellStart"/>
      <w:r>
        <w:rPr>
          <w:color w:val="000000" w:themeColor="text1" w:themeShade="BF"/>
        </w:rPr>
        <w:t>Namailinga</w:t>
      </w:r>
      <w:proofErr w:type="spellEnd"/>
      <w:r>
        <w:rPr>
          <w:color w:val="000000" w:themeColor="text1" w:themeShade="BF"/>
        </w:rPr>
        <w:t xml:space="preserve"> – 0716200813</w:t>
      </w:r>
    </w:p>
    <w:p w:rsidR="005E40A7" w:rsidRDefault="005E40A7" w:rsidP="005E40A7">
      <w:pPr>
        <w:tabs>
          <w:tab w:val="left" w:pos="2670"/>
        </w:tabs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PyCon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Zimbabwe :</w:t>
      </w:r>
      <w:proofErr w:type="gramEnd"/>
    </w:p>
    <w:p w:rsidR="005E40A7" w:rsidRPr="005E40A7" w:rsidRDefault="005E40A7" w:rsidP="005E40A7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color w:val="000000" w:themeColor="text1" w:themeShade="BF"/>
        </w:rPr>
      </w:pPr>
      <w:r>
        <w:rPr>
          <w:color w:val="000000" w:themeColor="text1" w:themeShade="BF"/>
        </w:rPr>
        <w:t>Pyconzim.co.zw</w:t>
      </w:r>
    </w:p>
    <w:sectPr w:rsidR="005E40A7" w:rsidRPr="005E40A7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497" w:rsidRDefault="001B0497">
      <w:pPr>
        <w:spacing w:after="0" w:line="240" w:lineRule="auto"/>
      </w:pPr>
      <w:r>
        <w:separator/>
      </w:r>
    </w:p>
  </w:endnote>
  <w:endnote w:type="continuationSeparator" w:id="0">
    <w:p w:rsidR="001B0497" w:rsidRDefault="001B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13C" w:rsidRDefault="001B0497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513C" w:rsidRDefault="002D513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2D513C" w:rsidRDefault="002D513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513C" w:rsidRDefault="002D513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2D513C" w:rsidRDefault="002D513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513C" w:rsidRDefault="002D513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2D513C" w:rsidRDefault="002D513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513C" w:rsidRDefault="001B0497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7651AE578B014E35BFADDC204D03365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 w:rsidR="005331B8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MICHAEL MLUNGISI NKOMO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A7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2D513C" w:rsidRDefault="001B0497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7651AE578B014E35BFADDC204D03365E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5331B8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MICHAEL MLUNGISI NKOMO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5E40A7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497" w:rsidRDefault="001B0497">
      <w:pPr>
        <w:spacing w:after="0" w:line="240" w:lineRule="auto"/>
      </w:pPr>
      <w:r>
        <w:separator/>
      </w:r>
    </w:p>
  </w:footnote>
  <w:footnote w:type="continuationSeparator" w:id="0">
    <w:p w:rsidR="001B0497" w:rsidRDefault="001B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13C" w:rsidRDefault="001B04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8A3AA11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08F6404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584D2D9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3D648E"/>
    <w:multiLevelType w:val="hybridMultilevel"/>
    <w:tmpl w:val="9918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61250"/>
    <w:multiLevelType w:val="hybridMultilevel"/>
    <w:tmpl w:val="8E12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B8"/>
    <w:rsid w:val="000A2E90"/>
    <w:rsid w:val="001B0497"/>
    <w:rsid w:val="002D513C"/>
    <w:rsid w:val="005331B8"/>
    <w:rsid w:val="005E40A7"/>
    <w:rsid w:val="0066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A6AAE"/>
  <w15:docId w15:val="{5B7EBA03-9014-47E3-A80B-2FC55A47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color w:val="40382D" w:themeColor="text2" w:themeShade="BF"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130001FAC34C1085681F338D09E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3DA89-6B4D-4E47-A353-6F1A3899329E}"/>
      </w:docPartPr>
      <w:docPartBody>
        <w:p w:rsidR="00000000" w:rsidRDefault="008F6C81">
          <w:pPr>
            <w:pStyle w:val="2F130001FAC34C1085681F338D09E75E"/>
          </w:pPr>
          <w:r>
            <w:t>Choose a building block.</w:t>
          </w:r>
        </w:p>
      </w:docPartBody>
    </w:docPart>
    <w:docPart>
      <w:docPartPr>
        <w:name w:val="7651AE578B014E35BFADDC204D033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FFD0E-F0BB-444B-AC7B-2B0E7E9DFC33}"/>
      </w:docPartPr>
      <w:docPartBody>
        <w:p w:rsidR="00000000" w:rsidRDefault="008F6C81">
          <w:pPr>
            <w:pStyle w:val="7651AE578B014E35BFADDC204D03365E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  <w:docPart>
      <w:docPartPr>
        <w:name w:val="7E6C3954570B4FFEAC0D65C2C5B74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B2EF2-DE10-438E-BB0D-FF8EA545BBEA}"/>
      </w:docPartPr>
      <w:docPartBody>
        <w:p w:rsidR="00000000" w:rsidRDefault="008A2E78" w:rsidP="008A2E78">
          <w:pPr>
            <w:pStyle w:val="7E6C3954570B4FFEAC0D65C2C5B74A8A"/>
          </w:pPr>
          <w:r>
            <w:t>[Type Your Name]</w:t>
          </w:r>
        </w:p>
      </w:docPartBody>
    </w:docPart>
    <w:docPart>
      <w:docPartPr>
        <w:name w:val="09CED86E54FA4FB2AAEDCF7053E76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BD04D-248D-47D3-A4C5-6F77B61921C1}"/>
      </w:docPartPr>
      <w:docPartBody>
        <w:p w:rsidR="00000000" w:rsidRDefault="008A2E78" w:rsidP="008A2E78">
          <w:pPr>
            <w:pStyle w:val="09CED86E54FA4FB2AAEDCF7053E7634F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2F4581BB71B04C19BA3F1B057BA9C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928D6-5D6C-4867-9B10-C158F1A5C5FF}"/>
      </w:docPartPr>
      <w:docPartBody>
        <w:p w:rsidR="00000000" w:rsidRDefault="008A2E78" w:rsidP="008A2E78">
          <w:pPr>
            <w:pStyle w:val="2F4581BB71B04C19BA3F1B057BA9C669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6EA9CD43B59444EDB9A2E807FE9CC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B289C-2947-4EF2-8673-0DA638C7AB66}"/>
      </w:docPartPr>
      <w:docPartBody>
        <w:p w:rsidR="00000000" w:rsidRDefault="008A2E78" w:rsidP="008A2E78">
          <w:pPr>
            <w:pStyle w:val="6EA9CD43B59444EDB9A2E807FE9CC45E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A721B31CBDA9479B82B2EDFA7A346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DB026-0328-4CBE-A3E3-7FE7CCB2DCBF}"/>
      </w:docPartPr>
      <w:docPartBody>
        <w:p w:rsidR="00000000" w:rsidRDefault="008A2E78" w:rsidP="008A2E78">
          <w:pPr>
            <w:pStyle w:val="A721B31CBDA9479B82B2EDFA7A346D78"/>
          </w:pPr>
          <w:r>
            <w:rPr>
              <w:color w:val="5B9BD5" w:themeColor="accent1"/>
              <w:sz w:val="18"/>
              <w:szCs w:val="18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78"/>
    <w:rsid w:val="008A2E78"/>
    <w:rsid w:val="008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30001FAC34C1085681F338D09E75E">
    <w:name w:val="2F130001FAC34C1085681F338D09E75E"/>
  </w:style>
  <w:style w:type="paragraph" w:customStyle="1" w:styleId="218548EE197A4DEC8C6C023DE1F4BCD4">
    <w:name w:val="218548EE197A4DEC8C6C023DE1F4BCD4"/>
  </w:style>
  <w:style w:type="paragraph" w:customStyle="1" w:styleId="40BF29E258C14A988CE13A7B00D10718">
    <w:name w:val="40BF29E258C14A988CE13A7B00D10718"/>
  </w:style>
  <w:style w:type="paragraph" w:customStyle="1" w:styleId="AF564022667548D0BE121CA714C36D3A">
    <w:name w:val="AF564022667548D0BE121CA714C36D3A"/>
  </w:style>
  <w:style w:type="paragraph" w:customStyle="1" w:styleId="047C2FBFFBAA48E192DF47E8DE2C8022">
    <w:name w:val="047C2FBFFBAA48E192DF47E8DE2C8022"/>
  </w:style>
  <w:style w:type="paragraph" w:customStyle="1" w:styleId="57D39624512341BFB05B517A0FE2BA63">
    <w:name w:val="57D39624512341BFB05B517A0FE2BA63"/>
  </w:style>
  <w:style w:type="paragraph" w:customStyle="1" w:styleId="9EB2F6E0EF5349DD8BB5AFAB47DBFC95">
    <w:name w:val="9EB2F6E0EF5349DD8BB5AFAB47DBFC95"/>
  </w:style>
  <w:style w:type="paragraph" w:customStyle="1" w:styleId="DCA8CAAE63EE473ABFB11F8A215D3475">
    <w:name w:val="DCA8CAAE63EE473ABFB11F8A215D3475"/>
  </w:style>
  <w:style w:type="paragraph" w:customStyle="1" w:styleId="BFFA4904E23D4560AEB1C945AED5B040">
    <w:name w:val="BFFA4904E23D4560AEB1C945AED5B040"/>
  </w:style>
  <w:style w:type="paragraph" w:customStyle="1" w:styleId="93AB38E14DA64820BB5534AE3BD9911F">
    <w:name w:val="93AB38E14DA64820BB5534AE3BD9911F"/>
  </w:style>
  <w:style w:type="paragraph" w:customStyle="1" w:styleId="308792BF1595442A8087672D25E60917">
    <w:name w:val="308792BF1595442A8087672D25E60917"/>
  </w:style>
  <w:style w:type="paragraph" w:customStyle="1" w:styleId="29A24FDB0B7844A89E1C0200AF1BA57E">
    <w:name w:val="29A24FDB0B7844A89E1C0200AF1BA57E"/>
  </w:style>
  <w:style w:type="paragraph" w:customStyle="1" w:styleId="ED16942AFC244A8594CA88EF2C79AA8E">
    <w:name w:val="ED16942AFC244A8594CA88EF2C79AA8E"/>
  </w:style>
  <w:style w:type="paragraph" w:customStyle="1" w:styleId="114F846C69A14C9E8CA8BC535035A4CB">
    <w:name w:val="114F846C69A14C9E8CA8BC535035A4CB"/>
  </w:style>
  <w:style w:type="paragraph" w:customStyle="1" w:styleId="7380EEE6EB8F43E0A8218A0F69396D42">
    <w:name w:val="7380EEE6EB8F43E0A8218A0F69396D42"/>
  </w:style>
  <w:style w:type="paragraph" w:customStyle="1" w:styleId="3423019C79BA4EC5A48B12FC9B067D90">
    <w:name w:val="3423019C79BA4EC5A48B12FC9B067D90"/>
  </w:style>
  <w:style w:type="paragraph" w:customStyle="1" w:styleId="975AC8EA237E4C7B86E42A8F03BC9D7E">
    <w:name w:val="975AC8EA237E4C7B86E42A8F03BC9D7E"/>
  </w:style>
  <w:style w:type="paragraph" w:customStyle="1" w:styleId="DA3116E93ABC478CA284C32422F1D6CA">
    <w:name w:val="DA3116E93ABC478CA284C32422F1D6CA"/>
  </w:style>
  <w:style w:type="paragraph" w:customStyle="1" w:styleId="9223FAC8CEBE49AD85C56F6F751495EA">
    <w:name w:val="9223FAC8CEBE49AD85C56F6F751495EA"/>
  </w:style>
  <w:style w:type="paragraph" w:customStyle="1" w:styleId="7651AE578B014E35BFADDC204D03365E">
    <w:name w:val="7651AE578B014E35BFADDC204D03365E"/>
  </w:style>
  <w:style w:type="paragraph" w:customStyle="1" w:styleId="7E6C3954570B4FFEAC0D65C2C5B74A8A">
    <w:name w:val="7E6C3954570B4FFEAC0D65C2C5B74A8A"/>
    <w:rsid w:val="008A2E78"/>
  </w:style>
  <w:style w:type="paragraph" w:customStyle="1" w:styleId="09CED86E54FA4FB2AAEDCF7053E7634F">
    <w:name w:val="09CED86E54FA4FB2AAEDCF7053E7634F"/>
    <w:rsid w:val="008A2E78"/>
  </w:style>
  <w:style w:type="paragraph" w:customStyle="1" w:styleId="2F4581BB71B04C19BA3F1B057BA9C669">
    <w:name w:val="2F4581BB71B04C19BA3F1B057BA9C669"/>
    <w:rsid w:val="008A2E78"/>
  </w:style>
  <w:style w:type="paragraph" w:customStyle="1" w:styleId="6EA9CD43B59444EDB9A2E807FE9CC45E">
    <w:name w:val="6EA9CD43B59444EDB9A2E807FE9CC45E"/>
    <w:rsid w:val="008A2E78"/>
  </w:style>
  <w:style w:type="paragraph" w:customStyle="1" w:styleId="A721B31CBDA9479B82B2EDFA7A346D78">
    <w:name w:val="A721B31CBDA9479B82B2EDFA7A346D78"/>
    <w:rsid w:val="008A2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14 Steedman road athlone, gweru , zimbabwe</CompanyAddress>
  <CompanyPhone>0719340335</CompanyPhone>
  <CompanyFax/>
  <CompanyEmail>cvlised360@gmail.com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9E6AA14-EC53-4536-8AE4-23846496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36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MLUNGISI NKOMO</dc:creator>
  <cp:lastModifiedBy>PC</cp:lastModifiedBy>
  <cp:revision>1</cp:revision>
  <dcterms:created xsi:type="dcterms:W3CDTF">2024-11-19T03:40:00Z</dcterms:created>
  <dcterms:modified xsi:type="dcterms:W3CDTF">2024-11-19T04:16:00Z</dcterms:modified>
</cp:coreProperties>
</file>